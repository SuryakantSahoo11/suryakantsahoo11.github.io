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F36" w:rsidRDefault="001B486B">
      <w:r>
        <w:t>HPNA Flow</w:t>
      </w:r>
    </w:p>
    <w:p w:rsidR="001B486B" w:rsidRDefault="00083C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2051050</wp:posOffset>
                </wp:positionV>
                <wp:extent cx="1073150" cy="692150"/>
                <wp:effectExtent l="38100" t="38100" r="88900" b="8890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692150"/>
                        </a:xfrm>
                        <a:prstGeom prst="bentConnector3">
                          <a:avLst>
                            <a:gd name="adj1" fmla="val 55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32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31.5pt;margin-top:161.5pt;width:84.5pt;height: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" adj="119" strokecolor="#4472c4 [3204]" strokeweight=".5pt">
                <v:stroke startarrow="block" endarrow="block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8527312" cy="6220047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:rsidR="001B486B" w:rsidRDefault="001B486B"/>
    <w:sectPr w:rsidR="001B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93D"/>
    <w:rsid w:val="00083C65"/>
    <w:rsid w:val="00093E12"/>
    <w:rsid w:val="001A6C34"/>
    <w:rsid w:val="001B486B"/>
    <w:rsid w:val="002D1F36"/>
    <w:rsid w:val="005C595C"/>
    <w:rsid w:val="006945E6"/>
    <w:rsid w:val="00ED478C"/>
    <w:rsid w:val="00F4293D"/>
    <w:rsid w:val="00F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9775A-DC83-466F-AD2F-94990195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D4CC70-31FA-4305-AFEC-92903FCE3260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5FE0B1D-058E-46E2-A978-E5756BFFE330}">
      <dgm:prSet phldrT="[Text]"/>
      <dgm:spPr/>
      <dgm:t>
        <a:bodyPr/>
        <a:lstStyle/>
        <a:p>
          <a:r>
            <a:rPr lang="en-US"/>
            <a:t>Source of Information</a:t>
          </a:r>
        </a:p>
        <a:p>
          <a:r>
            <a:rPr lang="en-US"/>
            <a:t>(Grid, Engineering Team or Lifecycle Team)</a:t>
          </a:r>
        </a:p>
      </dgm:t>
    </dgm:pt>
    <dgm:pt modelId="{62E33866-77D6-4AE8-BDE0-28FC1806ACDD}" type="parTrans" cxnId="{CBF8CACF-BAA0-4DC1-A418-2B22A6D9465D}">
      <dgm:prSet/>
      <dgm:spPr/>
      <dgm:t>
        <a:bodyPr/>
        <a:lstStyle/>
        <a:p>
          <a:endParaRPr lang="en-US"/>
        </a:p>
      </dgm:t>
    </dgm:pt>
    <dgm:pt modelId="{2295A7AF-E895-42A4-90B1-9218043656B5}" type="sibTrans" cxnId="{CBF8CACF-BAA0-4DC1-A418-2B22A6D9465D}">
      <dgm:prSet/>
      <dgm:spPr/>
      <dgm:t>
        <a:bodyPr/>
        <a:lstStyle/>
        <a:p>
          <a:endParaRPr lang="en-US"/>
        </a:p>
      </dgm:t>
    </dgm:pt>
    <dgm:pt modelId="{839DECC0-E255-4DD7-A0E1-0CD0F49736B3}">
      <dgm:prSet phldrT="[Text]"/>
      <dgm:spPr/>
      <dgm:t>
        <a:bodyPr/>
        <a:lstStyle/>
        <a:p>
          <a:r>
            <a:rPr lang="en-US"/>
            <a:t>Creation/Updation of Software Levels (Continious Process)</a:t>
          </a:r>
        </a:p>
      </dgm:t>
    </dgm:pt>
    <dgm:pt modelId="{D3A2C38E-0FA5-4427-8542-0E4179C34252}" type="parTrans" cxnId="{00BDA5BA-04FF-4E41-BCD9-639D2D8C345D}">
      <dgm:prSet/>
      <dgm:spPr/>
      <dgm:t>
        <a:bodyPr/>
        <a:lstStyle/>
        <a:p>
          <a:endParaRPr lang="en-US"/>
        </a:p>
      </dgm:t>
    </dgm:pt>
    <dgm:pt modelId="{91C8D065-4A44-4112-A5A8-EDC20322A160}" type="sibTrans" cxnId="{00BDA5BA-04FF-4E41-BCD9-639D2D8C345D}">
      <dgm:prSet/>
      <dgm:spPr/>
      <dgm:t>
        <a:bodyPr/>
        <a:lstStyle/>
        <a:p>
          <a:endParaRPr lang="en-US"/>
        </a:p>
      </dgm:t>
    </dgm:pt>
    <dgm:pt modelId="{4FA7986D-5CAF-49AA-AFDE-7805F8C3C0DD}">
      <dgm:prSet phldrT="[Text]"/>
      <dgm:spPr/>
      <dgm:t>
        <a:bodyPr/>
        <a:lstStyle/>
        <a:p>
          <a:r>
            <a:rPr lang="en-US"/>
            <a:t>Run Compliance Check for Software Levels</a:t>
          </a:r>
        </a:p>
      </dgm:t>
    </dgm:pt>
    <dgm:pt modelId="{5C5A8E65-6C58-4020-A15B-3B1F11647473}" type="parTrans" cxnId="{1AE752D1-9FB3-4822-90C7-E1334AC0284F}">
      <dgm:prSet/>
      <dgm:spPr/>
      <dgm:t>
        <a:bodyPr/>
        <a:lstStyle/>
        <a:p>
          <a:endParaRPr lang="en-US"/>
        </a:p>
      </dgm:t>
    </dgm:pt>
    <dgm:pt modelId="{CBDA196B-D3A4-431F-9FD1-D584BFFBBF41}" type="sibTrans" cxnId="{1AE752D1-9FB3-4822-90C7-E1334AC0284F}">
      <dgm:prSet/>
      <dgm:spPr/>
      <dgm:t>
        <a:bodyPr/>
        <a:lstStyle/>
        <a:p>
          <a:endParaRPr lang="en-US"/>
        </a:p>
      </dgm:t>
    </dgm:pt>
    <dgm:pt modelId="{99AFCBF5-986F-40D1-AA1F-65279063D2D4}">
      <dgm:prSet/>
      <dgm:spPr/>
      <dgm:t>
        <a:bodyPr/>
        <a:lstStyle/>
        <a:p>
          <a:r>
            <a:rPr lang="en-US"/>
            <a:t>Generate a Device Software Report (Marks Software Levels against devices)</a:t>
          </a:r>
        </a:p>
      </dgm:t>
    </dgm:pt>
    <dgm:pt modelId="{6E8ABED3-1C51-4903-8DE6-CE831981E393}" type="parTrans" cxnId="{6A017BEE-2F96-47B9-8A98-5BAA38DAD33A}">
      <dgm:prSet/>
      <dgm:spPr/>
      <dgm:t>
        <a:bodyPr/>
        <a:lstStyle/>
        <a:p>
          <a:endParaRPr lang="en-US"/>
        </a:p>
      </dgm:t>
    </dgm:pt>
    <dgm:pt modelId="{A1D14539-746A-48F0-A5B1-3DDADB9B3342}" type="sibTrans" cxnId="{6A017BEE-2F96-47B9-8A98-5BAA38DAD33A}">
      <dgm:prSet/>
      <dgm:spPr/>
      <dgm:t>
        <a:bodyPr/>
        <a:lstStyle/>
        <a:p>
          <a:endParaRPr lang="en-US"/>
        </a:p>
      </dgm:t>
    </dgm:pt>
    <dgm:pt modelId="{01EA6F7C-5281-4D12-87B3-99B29B3A90D6}">
      <dgm:prSet/>
      <dgm:spPr/>
      <dgm:t>
        <a:bodyPr/>
        <a:lstStyle/>
        <a:p>
          <a:r>
            <a:rPr lang="en-US"/>
            <a:t>Analysis</a:t>
          </a:r>
        </a:p>
        <a:p>
          <a:r>
            <a:rPr lang="en-US"/>
            <a:t>(Engineering Team or Lifecycle Team)</a:t>
          </a:r>
        </a:p>
      </dgm:t>
    </dgm:pt>
    <dgm:pt modelId="{1C8ACB24-23F8-4C7E-B257-7FB5AE39F77A}" type="parTrans" cxnId="{02967021-18CD-49A8-BC1F-B9A60A52A786}">
      <dgm:prSet/>
      <dgm:spPr/>
      <dgm:t>
        <a:bodyPr/>
        <a:lstStyle/>
        <a:p>
          <a:endParaRPr lang="en-US"/>
        </a:p>
      </dgm:t>
    </dgm:pt>
    <dgm:pt modelId="{F2467CB7-133C-4EC1-99A4-63877FD5CEEE}" type="sibTrans" cxnId="{02967021-18CD-49A8-BC1F-B9A60A52A786}">
      <dgm:prSet/>
      <dgm:spPr/>
      <dgm:t>
        <a:bodyPr/>
        <a:lstStyle/>
        <a:p>
          <a:endParaRPr lang="en-US"/>
        </a:p>
      </dgm:t>
    </dgm:pt>
    <dgm:pt modelId="{ED7163E5-02B1-4D37-952C-FAF9160C6432}">
      <dgm:prSet/>
      <dgm:spPr/>
      <dgm:t>
        <a:bodyPr/>
        <a:lstStyle/>
        <a:p>
          <a:r>
            <a:rPr lang="en-US"/>
            <a:t>Load Replacement IOS for Obsolete and Security Risk Software Levels</a:t>
          </a:r>
        </a:p>
      </dgm:t>
    </dgm:pt>
    <dgm:pt modelId="{BF8B863D-CB74-4B94-8350-EBC8EE875B7B}" type="parTrans" cxnId="{1DAE2CC3-63DD-4825-9202-AA4A2054AC75}">
      <dgm:prSet/>
      <dgm:spPr/>
      <dgm:t>
        <a:bodyPr/>
        <a:lstStyle/>
        <a:p>
          <a:endParaRPr lang="en-US"/>
        </a:p>
      </dgm:t>
    </dgm:pt>
    <dgm:pt modelId="{88156386-CF21-47F6-9A8E-50B36094D70C}" type="sibTrans" cxnId="{1DAE2CC3-63DD-4825-9202-AA4A2054AC75}">
      <dgm:prSet/>
      <dgm:spPr/>
      <dgm:t>
        <a:bodyPr/>
        <a:lstStyle/>
        <a:p>
          <a:endParaRPr lang="en-US"/>
        </a:p>
      </dgm:t>
    </dgm:pt>
    <dgm:pt modelId="{2DF63C87-1F22-4777-BD94-DFC744DDD74B}">
      <dgm:prSet/>
      <dgm:spPr/>
      <dgm:t>
        <a:bodyPr/>
        <a:lstStyle/>
        <a:p>
          <a:r>
            <a:rPr lang="en-US"/>
            <a:t>Run File System diagnostic on all Obsolete and Security Risk Software Levels</a:t>
          </a:r>
          <a:br>
            <a:rPr lang="en-US"/>
          </a:br>
          <a:r>
            <a:rPr lang="en-US"/>
            <a:t>(Determines the Total,Free and Net Memory on the device)</a:t>
          </a:r>
        </a:p>
      </dgm:t>
    </dgm:pt>
    <dgm:pt modelId="{412FACFD-2B66-4078-8FE4-04D313559011}" type="parTrans" cxnId="{12BA92BF-0600-4FC2-857C-5F7FF4D36B61}">
      <dgm:prSet/>
      <dgm:spPr/>
      <dgm:t>
        <a:bodyPr/>
        <a:lstStyle/>
        <a:p>
          <a:endParaRPr lang="en-US"/>
        </a:p>
      </dgm:t>
    </dgm:pt>
    <dgm:pt modelId="{C64DE0F0-F022-4BBA-8289-5511CDCB0B7A}" type="sibTrans" cxnId="{12BA92BF-0600-4FC2-857C-5F7FF4D36B61}">
      <dgm:prSet/>
      <dgm:spPr/>
      <dgm:t>
        <a:bodyPr/>
        <a:lstStyle/>
        <a:p>
          <a:endParaRPr lang="en-US"/>
        </a:p>
      </dgm:t>
    </dgm:pt>
    <dgm:pt modelId="{9F0E9ACE-5285-4333-814E-27F7430F8106}">
      <dgm:prSet/>
      <dgm:spPr/>
      <dgm:t>
        <a:bodyPr/>
        <a:lstStyle/>
        <a:p>
          <a:r>
            <a:rPr lang="en-US"/>
            <a:t>Initiate Update Software Task on Required device(s)</a:t>
          </a:r>
        </a:p>
      </dgm:t>
    </dgm:pt>
    <dgm:pt modelId="{2AE42955-3B5C-4C0E-A01E-1D08BF4CB059}" type="parTrans" cxnId="{5A273756-4B8A-476B-99F1-BDAFF7A9A093}">
      <dgm:prSet/>
      <dgm:spPr/>
      <dgm:t>
        <a:bodyPr/>
        <a:lstStyle/>
        <a:p>
          <a:endParaRPr lang="en-US"/>
        </a:p>
      </dgm:t>
    </dgm:pt>
    <dgm:pt modelId="{AC9C5B7F-C023-409B-843F-301B78277669}" type="sibTrans" cxnId="{5A273756-4B8A-476B-99F1-BDAFF7A9A093}">
      <dgm:prSet/>
      <dgm:spPr/>
      <dgm:t>
        <a:bodyPr/>
        <a:lstStyle/>
        <a:p>
          <a:endParaRPr lang="en-US"/>
        </a:p>
      </dgm:t>
    </dgm:pt>
    <dgm:pt modelId="{DE407289-FBA6-4B30-9CD9-ED47F16C4E58}">
      <dgm:prSet/>
      <dgm:spPr/>
      <dgm:t>
        <a:bodyPr/>
        <a:lstStyle/>
        <a:p>
          <a:r>
            <a:rPr lang="en-US"/>
            <a:t>Approval mail sent to Approvers </a:t>
          </a:r>
        </a:p>
      </dgm:t>
    </dgm:pt>
    <dgm:pt modelId="{4C1E8C88-57B6-4F4C-A14B-A4E6F7E72FF7}" type="parTrans" cxnId="{BD83C4B3-0064-4A72-B7EC-B1D988DF99D6}">
      <dgm:prSet/>
      <dgm:spPr/>
      <dgm:t>
        <a:bodyPr/>
        <a:lstStyle/>
        <a:p>
          <a:endParaRPr lang="en-US"/>
        </a:p>
      </dgm:t>
    </dgm:pt>
    <dgm:pt modelId="{51F9B0A5-1E8B-4D99-89D9-0A7E183CDE80}" type="sibTrans" cxnId="{BD83C4B3-0064-4A72-B7EC-B1D988DF99D6}">
      <dgm:prSet/>
      <dgm:spPr/>
      <dgm:t>
        <a:bodyPr/>
        <a:lstStyle/>
        <a:p>
          <a:endParaRPr lang="en-US"/>
        </a:p>
      </dgm:t>
    </dgm:pt>
    <dgm:pt modelId="{93F78334-9F49-4D7A-95FE-D90EB4318F48}">
      <dgm:prSet/>
      <dgm:spPr/>
      <dgm:t>
        <a:bodyPr/>
        <a:lstStyle/>
        <a:p>
          <a:r>
            <a:rPr lang="en-US"/>
            <a:t>Approval using HPNA login (Approver should have RW access)</a:t>
          </a:r>
        </a:p>
      </dgm:t>
    </dgm:pt>
    <dgm:pt modelId="{A984ACE2-EADE-4C4A-94AB-ECEBC99C2C2A}" type="parTrans" cxnId="{4905FFEC-CF6F-4288-B70C-D54744D07B59}">
      <dgm:prSet/>
      <dgm:spPr/>
      <dgm:t>
        <a:bodyPr/>
        <a:lstStyle/>
        <a:p>
          <a:endParaRPr lang="en-US"/>
        </a:p>
      </dgm:t>
    </dgm:pt>
    <dgm:pt modelId="{44581A3C-E8DA-4CFE-A159-C6D80815B3AF}" type="sibTrans" cxnId="{4905FFEC-CF6F-4288-B70C-D54744D07B59}">
      <dgm:prSet/>
      <dgm:spPr/>
      <dgm:t>
        <a:bodyPr/>
        <a:lstStyle/>
        <a:p>
          <a:endParaRPr lang="en-US"/>
        </a:p>
      </dgm:t>
    </dgm:pt>
    <dgm:pt modelId="{F5413E9A-F709-478E-BD93-7A93DAB3D0D5}">
      <dgm:prSet/>
      <dgm:spPr/>
      <dgm:t>
        <a:bodyPr/>
        <a:lstStyle/>
        <a:p>
          <a:r>
            <a:rPr lang="en-US"/>
            <a:t>Task starts automatically after it is approved</a:t>
          </a:r>
        </a:p>
      </dgm:t>
    </dgm:pt>
    <dgm:pt modelId="{8108649A-B760-404A-B7D9-422B46D6E59A}" type="parTrans" cxnId="{CE568517-5112-40B0-9FE4-EC0B1F48845D}">
      <dgm:prSet/>
      <dgm:spPr/>
      <dgm:t>
        <a:bodyPr/>
        <a:lstStyle/>
        <a:p>
          <a:endParaRPr lang="en-US"/>
        </a:p>
      </dgm:t>
    </dgm:pt>
    <dgm:pt modelId="{B844EDEB-8357-4422-B85B-C91E3DFE5DF0}" type="sibTrans" cxnId="{CE568517-5112-40B0-9FE4-EC0B1F48845D}">
      <dgm:prSet/>
      <dgm:spPr/>
      <dgm:t>
        <a:bodyPr/>
        <a:lstStyle/>
        <a:p>
          <a:endParaRPr lang="en-US"/>
        </a:p>
      </dgm:t>
    </dgm:pt>
    <dgm:pt modelId="{2EEE6B11-C5E9-4E1C-BCC9-88BAAB0653F2}" type="pres">
      <dgm:prSet presAssocID="{5FD4CC70-31FA-4305-AFEC-92903FCE3260}" presName="Name0" presStyleCnt="0">
        <dgm:presLayoutVars>
          <dgm:dir/>
          <dgm:resizeHandles val="exact"/>
        </dgm:presLayoutVars>
      </dgm:prSet>
      <dgm:spPr/>
    </dgm:pt>
    <dgm:pt modelId="{51603323-C768-4640-B996-9F2ED2060D72}" type="pres">
      <dgm:prSet presAssocID="{75FE0B1D-058E-46E2-A978-E5756BFFE330}" presName="node" presStyleLbl="node1" presStyleIdx="0" presStyleCnt="11" custLinFactY="-100000" custLinFactNeighborX="29724" custLinFactNeighborY="-10965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A8CB8A-7C91-441C-86FF-8EDF8320CCF1}" type="pres">
      <dgm:prSet presAssocID="{2295A7AF-E895-42A4-90B1-9218043656B5}" presName="sibTrans" presStyleLbl="sibTrans2D1" presStyleIdx="0" presStyleCnt="10"/>
      <dgm:spPr/>
    </dgm:pt>
    <dgm:pt modelId="{31232083-58FF-4D84-953A-C7A30EB80BDC}" type="pres">
      <dgm:prSet presAssocID="{2295A7AF-E895-42A4-90B1-9218043656B5}" presName="connectorText" presStyleLbl="sibTrans2D1" presStyleIdx="0" presStyleCnt="10"/>
      <dgm:spPr/>
    </dgm:pt>
    <dgm:pt modelId="{3EBFD528-864E-484A-9E00-A992C427A982}" type="pres">
      <dgm:prSet presAssocID="{839DECC0-E255-4DD7-A0E1-0CD0F49736B3}" presName="node" presStyleLbl="node1" presStyleIdx="1" presStyleCnt="11" custLinFactY="-100000" custLinFactNeighborX="59449" custLinFactNeighborY="-105803">
        <dgm:presLayoutVars>
          <dgm:bulletEnabled val="1"/>
        </dgm:presLayoutVars>
      </dgm:prSet>
      <dgm:spPr/>
    </dgm:pt>
    <dgm:pt modelId="{6F409DBF-E6AC-4023-B50A-980A3946C8DC}" type="pres">
      <dgm:prSet presAssocID="{91C8D065-4A44-4112-A5A8-EDC20322A160}" presName="sibTrans" presStyleLbl="sibTrans2D1" presStyleIdx="1" presStyleCnt="10"/>
      <dgm:spPr/>
    </dgm:pt>
    <dgm:pt modelId="{83BAEFA9-C685-4D3A-A025-0057F2C1F922}" type="pres">
      <dgm:prSet presAssocID="{91C8D065-4A44-4112-A5A8-EDC20322A160}" presName="connectorText" presStyleLbl="sibTrans2D1" presStyleIdx="1" presStyleCnt="10"/>
      <dgm:spPr/>
    </dgm:pt>
    <dgm:pt modelId="{F42ED354-9D1E-41B8-85F0-62850F189DFB}" type="pres">
      <dgm:prSet presAssocID="{4FA7986D-5CAF-49AA-AFDE-7805F8C3C0DD}" presName="node" presStyleLbl="node1" presStyleIdx="2" presStyleCnt="11" custLinFactY="-100000" custLinFactNeighborX="47559" custLinFactNeighborY="-107726">
        <dgm:presLayoutVars>
          <dgm:bulletEnabled val="1"/>
        </dgm:presLayoutVars>
      </dgm:prSet>
      <dgm:spPr/>
    </dgm:pt>
    <dgm:pt modelId="{4FB02974-AF5A-44F8-BD43-3C2E36BB5B81}" type="pres">
      <dgm:prSet presAssocID="{CBDA196B-D3A4-431F-9FD1-D584BFFBBF41}" presName="sibTrans" presStyleLbl="sibTrans2D1" presStyleIdx="2" presStyleCnt="10"/>
      <dgm:spPr/>
    </dgm:pt>
    <dgm:pt modelId="{15BCCAC3-42C5-4D55-AE5D-951779A4328F}" type="pres">
      <dgm:prSet presAssocID="{CBDA196B-D3A4-431F-9FD1-D584BFFBBF41}" presName="connectorText" presStyleLbl="sibTrans2D1" presStyleIdx="2" presStyleCnt="10"/>
      <dgm:spPr/>
    </dgm:pt>
    <dgm:pt modelId="{F7A1697E-11D2-4F71-A678-AF6AD152877F}" type="pres">
      <dgm:prSet presAssocID="{99AFCBF5-986F-40D1-AA1F-65279063D2D4}" presName="node" presStyleLbl="node1" presStyleIdx="3" presStyleCnt="11" custLinFactY="-100000" custLinFactNeighborX="29724" custLinFactNeighborY="-10580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9CE5E5-D050-43AD-83ED-43C54ACB26EC}" type="pres">
      <dgm:prSet presAssocID="{A1D14539-746A-48F0-A5B1-3DDADB9B3342}" presName="sibTrans" presStyleLbl="sibTrans2D1" presStyleIdx="3" presStyleCnt="10"/>
      <dgm:spPr/>
    </dgm:pt>
    <dgm:pt modelId="{034F9FB8-69CC-454E-8595-2B5A00425C29}" type="pres">
      <dgm:prSet presAssocID="{A1D14539-746A-48F0-A5B1-3DDADB9B3342}" presName="connectorText" presStyleLbl="sibTrans2D1" presStyleIdx="3" presStyleCnt="10"/>
      <dgm:spPr/>
    </dgm:pt>
    <dgm:pt modelId="{5CA76D9B-6149-4411-BB9B-14F216FEE322}" type="pres">
      <dgm:prSet presAssocID="{01EA6F7C-5281-4D12-87B3-99B29B3A90D6}" presName="node" presStyleLbl="node1" presStyleIdx="4" presStyleCnt="11" custLinFactX="-200000" custLinFactNeighborX="-201490" custLinFactNeighborY="-53855">
        <dgm:presLayoutVars>
          <dgm:bulletEnabled val="1"/>
        </dgm:presLayoutVars>
      </dgm:prSet>
      <dgm:spPr/>
    </dgm:pt>
    <dgm:pt modelId="{F884F7F8-F2CE-412E-8617-1D2E78D5CDBF}" type="pres">
      <dgm:prSet presAssocID="{F2467CB7-133C-4EC1-99A4-63877FD5CEEE}" presName="sibTrans" presStyleLbl="sibTrans2D1" presStyleIdx="4" presStyleCnt="10"/>
      <dgm:spPr/>
    </dgm:pt>
    <dgm:pt modelId="{09FEDBAA-425F-47B1-96B3-C8404A0ED278}" type="pres">
      <dgm:prSet presAssocID="{F2467CB7-133C-4EC1-99A4-63877FD5CEEE}" presName="connectorText" presStyleLbl="sibTrans2D1" presStyleIdx="4" presStyleCnt="10"/>
      <dgm:spPr/>
    </dgm:pt>
    <dgm:pt modelId="{19AD44D1-452D-4951-97A0-AD218C03FCFE}" type="pres">
      <dgm:prSet presAssocID="{ED7163E5-02B1-4D37-952C-FAF9160C6432}" presName="node" presStyleLbl="node1" presStyleIdx="5" presStyleCnt="11" custLinFactX="-186330" custLinFactNeighborX="-200000" custLinFactNeighborY="-577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6FB17D-1097-4114-8820-07BB8208ABA9}" type="pres">
      <dgm:prSet presAssocID="{88156386-CF21-47F6-9A8E-50B36094D70C}" presName="sibTrans" presStyleLbl="sibTrans2D1" presStyleIdx="5" presStyleCnt="10"/>
      <dgm:spPr/>
    </dgm:pt>
    <dgm:pt modelId="{28E06E92-A368-4905-A9AA-6552AC536EB3}" type="pres">
      <dgm:prSet presAssocID="{88156386-CF21-47F6-9A8E-50B36094D70C}" presName="connectorText" presStyleLbl="sibTrans2D1" presStyleIdx="5" presStyleCnt="10"/>
      <dgm:spPr/>
    </dgm:pt>
    <dgm:pt modelId="{2B175BD7-6EA8-45A9-8692-1FC1B02E9C6C}" type="pres">
      <dgm:prSet presAssocID="{2DF63C87-1F22-4777-BD94-DFC744DDD74B}" presName="node" presStyleLbl="node1" presStyleIdx="6" presStyleCnt="11" custLinFactX="-176818" custLinFactNeighborX="-200000" custLinFactNeighborY="-596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DD0BA4-600B-4908-9FB0-72EAD89E0469}" type="pres">
      <dgm:prSet presAssocID="{C64DE0F0-F022-4BBA-8289-5511CDCB0B7A}" presName="sibTrans" presStyleLbl="sibTrans2D1" presStyleIdx="6" presStyleCnt="10"/>
      <dgm:spPr/>
    </dgm:pt>
    <dgm:pt modelId="{7B2625C7-69F6-4AF1-9780-C7CABA09FC9E}" type="pres">
      <dgm:prSet presAssocID="{C64DE0F0-F022-4BBA-8289-5511CDCB0B7A}" presName="connectorText" presStyleLbl="sibTrans2D1" presStyleIdx="6" presStyleCnt="10"/>
      <dgm:spPr/>
    </dgm:pt>
    <dgm:pt modelId="{2F7ECA50-2473-4004-8542-71E90F1D5021}" type="pres">
      <dgm:prSet presAssocID="{9F0E9ACE-5285-4333-814E-27F7430F8106}" presName="node" presStyleLbl="node1" presStyleIdx="7" presStyleCnt="11" custLinFactX="-167306" custLinFactNeighborX="-200000" custLinFactNeighborY="-6154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4EE8AF-03C0-4E95-84C4-3AEAE9496831}" type="pres">
      <dgm:prSet presAssocID="{AC9C5B7F-C023-409B-843F-301B78277669}" presName="sibTrans" presStyleLbl="sibTrans2D1" presStyleIdx="7" presStyleCnt="10"/>
      <dgm:spPr/>
    </dgm:pt>
    <dgm:pt modelId="{6DCE4902-0256-48F5-AB08-2EF434BDE78D}" type="pres">
      <dgm:prSet presAssocID="{AC9C5B7F-C023-409B-843F-301B78277669}" presName="connectorText" presStyleLbl="sibTrans2D1" presStyleIdx="7" presStyleCnt="10"/>
      <dgm:spPr/>
    </dgm:pt>
    <dgm:pt modelId="{C7C63900-489C-4442-BB4B-3924D02988AC}" type="pres">
      <dgm:prSet presAssocID="{DE407289-FBA6-4B30-9CD9-ED47F16C4E58}" presName="node" presStyleLbl="node1" presStyleIdx="8" presStyleCnt="11" custLinFactX="-375037" custLinFactNeighborX="-400000" custLinFactNeighborY="750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F5C450-83E6-49ED-BBC7-FE04B7C9C038}" type="pres">
      <dgm:prSet presAssocID="{51F9B0A5-1E8B-4D99-89D9-0A7E183CDE80}" presName="sibTrans" presStyleLbl="sibTrans2D1" presStyleIdx="8" presStyleCnt="10"/>
      <dgm:spPr/>
    </dgm:pt>
    <dgm:pt modelId="{59E8BA26-F80A-46CE-B2BF-B111C915B672}" type="pres">
      <dgm:prSet presAssocID="{51F9B0A5-1E8B-4D99-89D9-0A7E183CDE80}" presName="connectorText" presStyleLbl="sibTrans2D1" presStyleIdx="8" presStyleCnt="10"/>
      <dgm:spPr/>
    </dgm:pt>
    <dgm:pt modelId="{054DB037-F795-4319-9D54-3A63721B5967}" type="pres">
      <dgm:prSet presAssocID="{93F78334-9F49-4D7A-95FE-D90EB4318F48}" presName="node" presStyleLbl="node1" presStyleIdx="9" presStyleCnt="11" custLinFactX="-351258" custLinFactNeighborX="-400000" custLinFactNeighborY="73089">
        <dgm:presLayoutVars>
          <dgm:bulletEnabled val="1"/>
        </dgm:presLayoutVars>
      </dgm:prSet>
      <dgm:spPr/>
    </dgm:pt>
    <dgm:pt modelId="{9E7C70B1-B006-44E4-B742-C2C68F15714A}" type="pres">
      <dgm:prSet presAssocID="{44581A3C-E8DA-4CFE-A159-C6D80815B3AF}" presName="sibTrans" presStyleLbl="sibTrans2D1" presStyleIdx="9" presStyleCnt="10"/>
      <dgm:spPr/>
    </dgm:pt>
    <dgm:pt modelId="{15C54BBD-4A8C-402A-9609-C5A4408732AB}" type="pres">
      <dgm:prSet presAssocID="{44581A3C-E8DA-4CFE-A159-C6D80815B3AF}" presName="connectorText" presStyleLbl="sibTrans2D1" presStyleIdx="9" presStyleCnt="10"/>
      <dgm:spPr/>
    </dgm:pt>
    <dgm:pt modelId="{DC0107CD-4799-45FC-A436-24D0D3CBDC26}" type="pres">
      <dgm:prSet presAssocID="{F5413E9A-F709-478E-BD93-7A93DAB3D0D5}" presName="node" presStyleLbl="node1" presStyleIdx="10" presStyleCnt="11" custLinFactX="-322722" custLinFactNeighborX="-400000" custLinFactNeighborY="750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9FD663D-94C4-4DEA-8FD0-F5962BD8AC11}" type="presOf" srcId="{9F0E9ACE-5285-4333-814E-27F7430F8106}" destId="{2F7ECA50-2473-4004-8542-71E90F1D5021}" srcOrd="0" destOrd="0" presId="urn:microsoft.com/office/officeart/2005/8/layout/process1"/>
    <dgm:cxn modelId="{3965D4FA-ACE4-49DA-B91E-C89FCC9C797A}" type="presOf" srcId="{91C8D065-4A44-4112-A5A8-EDC20322A160}" destId="{6F409DBF-E6AC-4023-B50A-980A3946C8DC}" srcOrd="0" destOrd="0" presId="urn:microsoft.com/office/officeart/2005/8/layout/process1"/>
    <dgm:cxn modelId="{1AE752D1-9FB3-4822-90C7-E1334AC0284F}" srcId="{5FD4CC70-31FA-4305-AFEC-92903FCE3260}" destId="{4FA7986D-5CAF-49AA-AFDE-7805F8C3C0DD}" srcOrd="2" destOrd="0" parTransId="{5C5A8E65-6C58-4020-A15B-3B1F11647473}" sibTransId="{CBDA196B-D3A4-431F-9FD1-D584BFFBBF41}"/>
    <dgm:cxn modelId="{2339B0D3-31EB-44CA-8065-FED77452629D}" type="presOf" srcId="{93F78334-9F49-4D7A-95FE-D90EB4318F48}" destId="{054DB037-F795-4319-9D54-3A63721B5967}" srcOrd="0" destOrd="0" presId="urn:microsoft.com/office/officeart/2005/8/layout/process1"/>
    <dgm:cxn modelId="{1A5555C2-FAB4-4228-A80A-E5166F23DAAE}" type="presOf" srcId="{88156386-CF21-47F6-9A8E-50B36094D70C}" destId="{28E06E92-A368-4905-A9AA-6552AC536EB3}" srcOrd="1" destOrd="0" presId="urn:microsoft.com/office/officeart/2005/8/layout/process1"/>
    <dgm:cxn modelId="{87CF4A04-303C-43C1-B369-68A275CABE65}" type="presOf" srcId="{839DECC0-E255-4DD7-A0E1-0CD0F49736B3}" destId="{3EBFD528-864E-484A-9E00-A992C427A982}" srcOrd="0" destOrd="0" presId="urn:microsoft.com/office/officeart/2005/8/layout/process1"/>
    <dgm:cxn modelId="{1E649126-96BD-434C-8280-1F0D9880E484}" type="presOf" srcId="{A1D14539-746A-48F0-A5B1-3DDADB9B3342}" destId="{034F9FB8-69CC-454E-8595-2B5A00425C29}" srcOrd="1" destOrd="0" presId="urn:microsoft.com/office/officeart/2005/8/layout/process1"/>
    <dgm:cxn modelId="{1DED0363-DAD2-4F56-82AE-1CD5374B1D89}" type="presOf" srcId="{ED7163E5-02B1-4D37-952C-FAF9160C6432}" destId="{19AD44D1-452D-4951-97A0-AD218C03FCFE}" srcOrd="0" destOrd="0" presId="urn:microsoft.com/office/officeart/2005/8/layout/process1"/>
    <dgm:cxn modelId="{0973A203-2AEE-4DFF-AE3C-8096C61AF622}" type="presOf" srcId="{2295A7AF-E895-42A4-90B1-9218043656B5}" destId="{21A8CB8A-7C91-441C-86FF-8EDF8320CCF1}" srcOrd="0" destOrd="0" presId="urn:microsoft.com/office/officeart/2005/8/layout/process1"/>
    <dgm:cxn modelId="{508972D6-9B3F-405E-B434-8A25AAE39139}" type="presOf" srcId="{2DF63C87-1F22-4777-BD94-DFC744DDD74B}" destId="{2B175BD7-6EA8-45A9-8692-1FC1B02E9C6C}" srcOrd="0" destOrd="0" presId="urn:microsoft.com/office/officeart/2005/8/layout/process1"/>
    <dgm:cxn modelId="{CBF8CACF-BAA0-4DC1-A418-2B22A6D9465D}" srcId="{5FD4CC70-31FA-4305-AFEC-92903FCE3260}" destId="{75FE0B1D-058E-46E2-A978-E5756BFFE330}" srcOrd="0" destOrd="0" parTransId="{62E33866-77D6-4AE8-BDE0-28FC1806ACDD}" sibTransId="{2295A7AF-E895-42A4-90B1-9218043656B5}"/>
    <dgm:cxn modelId="{E0BC251B-E36D-4309-B449-770907558378}" type="presOf" srcId="{DE407289-FBA6-4B30-9CD9-ED47F16C4E58}" destId="{C7C63900-489C-4442-BB4B-3924D02988AC}" srcOrd="0" destOrd="0" presId="urn:microsoft.com/office/officeart/2005/8/layout/process1"/>
    <dgm:cxn modelId="{E7E91486-115A-4B37-A3CA-66B4FCFBE897}" type="presOf" srcId="{51F9B0A5-1E8B-4D99-89D9-0A7E183CDE80}" destId="{7DF5C450-83E6-49ED-BBC7-FE04B7C9C038}" srcOrd="0" destOrd="0" presId="urn:microsoft.com/office/officeart/2005/8/layout/process1"/>
    <dgm:cxn modelId="{00BDA5BA-04FF-4E41-BCD9-639D2D8C345D}" srcId="{5FD4CC70-31FA-4305-AFEC-92903FCE3260}" destId="{839DECC0-E255-4DD7-A0E1-0CD0F49736B3}" srcOrd="1" destOrd="0" parTransId="{D3A2C38E-0FA5-4427-8542-0E4179C34252}" sibTransId="{91C8D065-4A44-4112-A5A8-EDC20322A160}"/>
    <dgm:cxn modelId="{5A273756-4B8A-476B-99F1-BDAFF7A9A093}" srcId="{5FD4CC70-31FA-4305-AFEC-92903FCE3260}" destId="{9F0E9ACE-5285-4333-814E-27F7430F8106}" srcOrd="7" destOrd="0" parTransId="{2AE42955-3B5C-4C0E-A01E-1D08BF4CB059}" sibTransId="{AC9C5B7F-C023-409B-843F-301B78277669}"/>
    <dgm:cxn modelId="{9F9127EC-3C19-4F7E-AB05-A4D03E62A360}" type="presOf" srcId="{01EA6F7C-5281-4D12-87B3-99B29B3A90D6}" destId="{5CA76D9B-6149-4411-BB9B-14F216FEE322}" srcOrd="0" destOrd="0" presId="urn:microsoft.com/office/officeart/2005/8/layout/process1"/>
    <dgm:cxn modelId="{A666DE9C-E25B-4F38-BA25-A63A0ABAAA7F}" type="presOf" srcId="{4FA7986D-5CAF-49AA-AFDE-7805F8C3C0DD}" destId="{F42ED354-9D1E-41B8-85F0-62850F189DFB}" srcOrd="0" destOrd="0" presId="urn:microsoft.com/office/officeart/2005/8/layout/process1"/>
    <dgm:cxn modelId="{0F5BE733-DD25-49A1-8885-AE29B4A25FC3}" type="presOf" srcId="{A1D14539-746A-48F0-A5B1-3DDADB9B3342}" destId="{8F9CE5E5-D050-43AD-83ED-43C54ACB26EC}" srcOrd="0" destOrd="0" presId="urn:microsoft.com/office/officeart/2005/8/layout/process1"/>
    <dgm:cxn modelId="{65AD2C48-4661-4280-9010-943B603A0475}" type="presOf" srcId="{F5413E9A-F709-478E-BD93-7A93DAB3D0D5}" destId="{DC0107CD-4799-45FC-A436-24D0D3CBDC26}" srcOrd="0" destOrd="0" presId="urn:microsoft.com/office/officeart/2005/8/layout/process1"/>
    <dgm:cxn modelId="{F70A89FD-1C31-48A0-91E8-9569D01E36F6}" type="presOf" srcId="{F2467CB7-133C-4EC1-99A4-63877FD5CEEE}" destId="{09FEDBAA-425F-47B1-96B3-C8404A0ED278}" srcOrd="1" destOrd="0" presId="urn:microsoft.com/office/officeart/2005/8/layout/process1"/>
    <dgm:cxn modelId="{1DAE2CC3-63DD-4825-9202-AA4A2054AC75}" srcId="{5FD4CC70-31FA-4305-AFEC-92903FCE3260}" destId="{ED7163E5-02B1-4D37-952C-FAF9160C6432}" srcOrd="5" destOrd="0" parTransId="{BF8B863D-CB74-4B94-8350-EBC8EE875B7B}" sibTransId="{88156386-CF21-47F6-9A8E-50B36094D70C}"/>
    <dgm:cxn modelId="{6A017BEE-2F96-47B9-8A98-5BAA38DAD33A}" srcId="{5FD4CC70-31FA-4305-AFEC-92903FCE3260}" destId="{99AFCBF5-986F-40D1-AA1F-65279063D2D4}" srcOrd="3" destOrd="0" parTransId="{6E8ABED3-1C51-4903-8DE6-CE831981E393}" sibTransId="{A1D14539-746A-48F0-A5B1-3DDADB9B3342}"/>
    <dgm:cxn modelId="{FDC4D11F-F2B4-46B4-A3C3-5DE4842BA22E}" type="presOf" srcId="{AC9C5B7F-C023-409B-843F-301B78277669}" destId="{6DCE4902-0256-48F5-AB08-2EF434BDE78D}" srcOrd="1" destOrd="0" presId="urn:microsoft.com/office/officeart/2005/8/layout/process1"/>
    <dgm:cxn modelId="{6120FB46-E615-44D5-987C-BB41CA869040}" type="presOf" srcId="{51F9B0A5-1E8B-4D99-89D9-0A7E183CDE80}" destId="{59E8BA26-F80A-46CE-B2BF-B111C915B672}" srcOrd="1" destOrd="0" presId="urn:microsoft.com/office/officeart/2005/8/layout/process1"/>
    <dgm:cxn modelId="{B0564741-03B6-4DDC-B31D-D12B1593FFE4}" type="presOf" srcId="{91C8D065-4A44-4112-A5A8-EDC20322A160}" destId="{83BAEFA9-C685-4D3A-A025-0057F2C1F922}" srcOrd="1" destOrd="0" presId="urn:microsoft.com/office/officeart/2005/8/layout/process1"/>
    <dgm:cxn modelId="{FCC175F6-3966-4D5B-8282-416FC14EE39A}" type="presOf" srcId="{44581A3C-E8DA-4CFE-A159-C6D80815B3AF}" destId="{15C54BBD-4A8C-402A-9609-C5A4408732AB}" srcOrd="1" destOrd="0" presId="urn:microsoft.com/office/officeart/2005/8/layout/process1"/>
    <dgm:cxn modelId="{EAD87327-8023-4116-A439-29475D7889EC}" type="presOf" srcId="{CBDA196B-D3A4-431F-9FD1-D584BFFBBF41}" destId="{4FB02974-AF5A-44F8-BD43-3C2E36BB5B81}" srcOrd="0" destOrd="0" presId="urn:microsoft.com/office/officeart/2005/8/layout/process1"/>
    <dgm:cxn modelId="{25F35000-B0D0-4F7D-9FC1-84CF4E8E92E8}" type="presOf" srcId="{75FE0B1D-058E-46E2-A978-E5756BFFE330}" destId="{51603323-C768-4640-B996-9F2ED2060D72}" srcOrd="0" destOrd="0" presId="urn:microsoft.com/office/officeart/2005/8/layout/process1"/>
    <dgm:cxn modelId="{4905FFEC-CF6F-4288-B70C-D54744D07B59}" srcId="{5FD4CC70-31FA-4305-AFEC-92903FCE3260}" destId="{93F78334-9F49-4D7A-95FE-D90EB4318F48}" srcOrd="9" destOrd="0" parTransId="{A984ACE2-EADE-4C4A-94AB-ECEBC99C2C2A}" sibTransId="{44581A3C-E8DA-4CFE-A159-C6D80815B3AF}"/>
    <dgm:cxn modelId="{3FE974E4-4388-405D-99EA-BAC86E631BCE}" type="presOf" srcId="{44581A3C-E8DA-4CFE-A159-C6D80815B3AF}" destId="{9E7C70B1-B006-44E4-B742-C2C68F15714A}" srcOrd="0" destOrd="0" presId="urn:microsoft.com/office/officeart/2005/8/layout/process1"/>
    <dgm:cxn modelId="{2BFA2CFD-9A64-4001-85DB-CB20498A2A4B}" type="presOf" srcId="{99AFCBF5-986F-40D1-AA1F-65279063D2D4}" destId="{F7A1697E-11D2-4F71-A678-AF6AD152877F}" srcOrd="0" destOrd="0" presId="urn:microsoft.com/office/officeart/2005/8/layout/process1"/>
    <dgm:cxn modelId="{2A4D6E69-6F27-4FCF-AEDA-0B4004E94F9C}" type="presOf" srcId="{88156386-CF21-47F6-9A8E-50B36094D70C}" destId="{1C6FB17D-1097-4114-8820-07BB8208ABA9}" srcOrd="0" destOrd="0" presId="urn:microsoft.com/office/officeart/2005/8/layout/process1"/>
    <dgm:cxn modelId="{614FE39E-FF03-46EF-A5C3-31B0671EAA86}" type="presOf" srcId="{CBDA196B-D3A4-431F-9FD1-D584BFFBBF41}" destId="{15BCCAC3-42C5-4D55-AE5D-951779A4328F}" srcOrd="1" destOrd="0" presId="urn:microsoft.com/office/officeart/2005/8/layout/process1"/>
    <dgm:cxn modelId="{442F9B85-B4E5-474F-991C-5ADD073FE0BA}" type="presOf" srcId="{C64DE0F0-F022-4BBA-8289-5511CDCB0B7A}" destId="{7B2625C7-69F6-4AF1-9780-C7CABA09FC9E}" srcOrd="1" destOrd="0" presId="urn:microsoft.com/office/officeart/2005/8/layout/process1"/>
    <dgm:cxn modelId="{12BA92BF-0600-4FC2-857C-5F7FF4D36B61}" srcId="{5FD4CC70-31FA-4305-AFEC-92903FCE3260}" destId="{2DF63C87-1F22-4777-BD94-DFC744DDD74B}" srcOrd="6" destOrd="0" parTransId="{412FACFD-2B66-4078-8FE4-04D313559011}" sibTransId="{C64DE0F0-F022-4BBA-8289-5511CDCB0B7A}"/>
    <dgm:cxn modelId="{B0865505-C2F7-41B5-82CB-1829D0C29D16}" type="presOf" srcId="{F2467CB7-133C-4EC1-99A4-63877FD5CEEE}" destId="{F884F7F8-F2CE-412E-8617-1D2E78D5CDBF}" srcOrd="0" destOrd="0" presId="urn:microsoft.com/office/officeart/2005/8/layout/process1"/>
    <dgm:cxn modelId="{772AC3D9-EEF2-4EE6-90BE-37E09DFDB961}" type="presOf" srcId="{AC9C5B7F-C023-409B-843F-301B78277669}" destId="{794EE8AF-03C0-4E95-84C4-3AEAE9496831}" srcOrd="0" destOrd="0" presId="urn:microsoft.com/office/officeart/2005/8/layout/process1"/>
    <dgm:cxn modelId="{CE568517-5112-40B0-9FE4-EC0B1F48845D}" srcId="{5FD4CC70-31FA-4305-AFEC-92903FCE3260}" destId="{F5413E9A-F709-478E-BD93-7A93DAB3D0D5}" srcOrd="10" destOrd="0" parTransId="{8108649A-B760-404A-B7D9-422B46D6E59A}" sibTransId="{B844EDEB-8357-4422-B85B-C91E3DFE5DF0}"/>
    <dgm:cxn modelId="{4D832E3D-B475-4254-861B-5770FDDE4CD7}" type="presOf" srcId="{5FD4CC70-31FA-4305-AFEC-92903FCE3260}" destId="{2EEE6B11-C5E9-4E1C-BCC9-88BAAB0653F2}" srcOrd="0" destOrd="0" presId="urn:microsoft.com/office/officeart/2005/8/layout/process1"/>
    <dgm:cxn modelId="{B3CCF7F2-8735-4225-B31A-6AAB30C95E50}" type="presOf" srcId="{2295A7AF-E895-42A4-90B1-9218043656B5}" destId="{31232083-58FF-4D84-953A-C7A30EB80BDC}" srcOrd="1" destOrd="0" presId="urn:microsoft.com/office/officeart/2005/8/layout/process1"/>
    <dgm:cxn modelId="{B296B706-DD0C-48C1-BB1C-6254D054B307}" type="presOf" srcId="{C64DE0F0-F022-4BBA-8289-5511CDCB0B7A}" destId="{ECDD0BA4-600B-4908-9FB0-72EAD89E0469}" srcOrd="0" destOrd="0" presId="urn:microsoft.com/office/officeart/2005/8/layout/process1"/>
    <dgm:cxn modelId="{BD83C4B3-0064-4A72-B7EC-B1D988DF99D6}" srcId="{5FD4CC70-31FA-4305-AFEC-92903FCE3260}" destId="{DE407289-FBA6-4B30-9CD9-ED47F16C4E58}" srcOrd="8" destOrd="0" parTransId="{4C1E8C88-57B6-4F4C-A14B-A4E6F7E72FF7}" sibTransId="{51F9B0A5-1E8B-4D99-89D9-0A7E183CDE80}"/>
    <dgm:cxn modelId="{02967021-18CD-49A8-BC1F-B9A60A52A786}" srcId="{5FD4CC70-31FA-4305-AFEC-92903FCE3260}" destId="{01EA6F7C-5281-4D12-87B3-99B29B3A90D6}" srcOrd="4" destOrd="0" parTransId="{1C8ACB24-23F8-4C7E-B257-7FB5AE39F77A}" sibTransId="{F2467CB7-133C-4EC1-99A4-63877FD5CEEE}"/>
    <dgm:cxn modelId="{81ACA1EC-288C-4F67-AFA1-7B48A8E4CBD0}" type="presParOf" srcId="{2EEE6B11-C5E9-4E1C-BCC9-88BAAB0653F2}" destId="{51603323-C768-4640-B996-9F2ED2060D72}" srcOrd="0" destOrd="0" presId="urn:microsoft.com/office/officeart/2005/8/layout/process1"/>
    <dgm:cxn modelId="{FA4D9EE8-0109-4902-9E3D-CE34900A84D0}" type="presParOf" srcId="{2EEE6B11-C5E9-4E1C-BCC9-88BAAB0653F2}" destId="{21A8CB8A-7C91-441C-86FF-8EDF8320CCF1}" srcOrd="1" destOrd="0" presId="urn:microsoft.com/office/officeart/2005/8/layout/process1"/>
    <dgm:cxn modelId="{B7C69B96-C1F9-4763-B395-93E0BBAAA178}" type="presParOf" srcId="{21A8CB8A-7C91-441C-86FF-8EDF8320CCF1}" destId="{31232083-58FF-4D84-953A-C7A30EB80BDC}" srcOrd="0" destOrd="0" presId="urn:microsoft.com/office/officeart/2005/8/layout/process1"/>
    <dgm:cxn modelId="{698E8253-90E9-4701-81A6-FA1C2285DD31}" type="presParOf" srcId="{2EEE6B11-C5E9-4E1C-BCC9-88BAAB0653F2}" destId="{3EBFD528-864E-484A-9E00-A992C427A982}" srcOrd="2" destOrd="0" presId="urn:microsoft.com/office/officeart/2005/8/layout/process1"/>
    <dgm:cxn modelId="{8E69E872-E8A3-4542-8449-EBD990724DFA}" type="presParOf" srcId="{2EEE6B11-C5E9-4E1C-BCC9-88BAAB0653F2}" destId="{6F409DBF-E6AC-4023-B50A-980A3946C8DC}" srcOrd="3" destOrd="0" presId="urn:microsoft.com/office/officeart/2005/8/layout/process1"/>
    <dgm:cxn modelId="{77D7DDB8-5449-4D80-B1B0-FB4358554D33}" type="presParOf" srcId="{6F409DBF-E6AC-4023-B50A-980A3946C8DC}" destId="{83BAEFA9-C685-4D3A-A025-0057F2C1F922}" srcOrd="0" destOrd="0" presId="urn:microsoft.com/office/officeart/2005/8/layout/process1"/>
    <dgm:cxn modelId="{9211B47B-F6C8-4E1B-88D8-06606FB62118}" type="presParOf" srcId="{2EEE6B11-C5E9-4E1C-BCC9-88BAAB0653F2}" destId="{F42ED354-9D1E-41B8-85F0-62850F189DFB}" srcOrd="4" destOrd="0" presId="urn:microsoft.com/office/officeart/2005/8/layout/process1"/>
    <dgm:cxn modelId="{315C8AF8-D0F1-4889-890E-DA26686E8130}" type="presParOf" srcId="{2EEE6B11-C5E9-4E1C-BCC9-88BAAB0653F2}" destId="{4FB02974-AF5A-44F8-BD43-3C2E36BB5B81}" srcOrd="5" destOrd="0" presId="urn:microsoft.com/office/officeart/2005/8/layout/process1"/>
    <dgm:cxn modelId="{3474D32A-4E40-4FBE-9C45-A110BEDE1857}" type="presParOf" srcId="{4FB02974-AF5A-44F8-BD43-3C2E36BB5B81}" destId="{15BCCAC3-42C5-4D55-AE5D-951779A4328F}" srcOrd="0" destOrd="0" presId="urn:microsoft.com/office/officeart/2005/8/layout/process1"/>
    <dgm:cxn modelId="{F84405E1-CFB4-4B6E-812E-598F00DEE108}" type="presParOf" srcId="{2EEE6B11-C5E9-4E1C-BCC9-88BAAB0653F2}" destId="{F7A1697E-11D2-4F71-A678-AF6AD152877F}" srcOrd="6" destOrd="0" presId="urn:microsoft.com/office/officeart/2005/8/layout/process1"/>
    <dgm:cxn modelId="{AAA98128-D11D-40AC-9D3A-AEC3AE424337}" type="presParOf" srcId="{2EEE6B11-C5E9-4E1C-BCC9-88BAAB0653F2}" destId="{8F9CE5E5-D050-43AD-83ED-43C54ACB26EC}" srcOrd="7" destOrd="0" presId="urn:microsoft.com/office/officeart/2005/8/layout/process1"/>
    <dgm:cxn modelId="{4E8E68C7-E103-4AC2-8B12-5C65E2DD0D8B}" type="presParOf" srcId="{8F9CE5E5-D050-43AD-83ED-43C54ACB26EC}" destId="{034F9FB8-69CC-454E-8595-2B5A00425C29}" srcOrd="0" destOrd="0" presId="urn:microsoft.com/office/officeart/2005/8/layout/process1"/>
    <dgm:cxn modelId="{AE647AB7-60DF-4F13-8380-12D08E7B9CF9}" type="presParOf" srcId="{2EEE6B11-C5E9-4E1C-BCC9-88BAAB0653F2}" destId="{5CA76D9B-6149-4411-BB9B-14F216FEE322}" srcOrd="8" destOrd="0" presId="urn:microsoft.com/office/officeart/2005/8/layout/process1"/>
    <dgm:cxn modelId="{C6625796-ED09-46C7-81BB-082412EB6252}" type="presParOf" srcId="{2EEE6B11-C5E9-4E1C-BCC9-88BAAB0653F2}" destId="{F884F7F8-F2CE-412E-8617-1D2E78D5CDBF}" srcOrd="9" destOrd="0" presId="urn:microsoft.com/office/officeart/2005/8/layout/process1"/>
    <dgm:cxn modelId="{861D49B9-F4B1-4ABA-B032-D70DE0342B69}" type="presParOf" srcId="{F884F7F8-F2CE-412E-8617-1D2E78D5CDBF}" destId="{09FEDBAA-425F-47B1-96B3-C8404A0ED278}" srcOrd="0" destOrd="0" presId="urn:microsoft.com/office/officeart/2005/8/layout/process1"/>
    <dgm:cxn modelId="{866FAC92-0A76-405F-B4FF-445C244B9BB8}" type="presParOf" srcId="{2EEE6B11-C5E9-4E1C-BCC9-88BAAB0653F2}" destId="{19AD44D1-452D-4951-97A0-AD218C03FCFE}" srcOrd="10" destOrd="0" presId="urn:microsoft.com/office/officeart/2005/8/layout/process1"/>
    <dgm:cxn modelId="{D0A8A653-DAC6-4EC6-8F63-7204B11AA5A2}" type="presParOf" srcId="{2EEE6B11-C5E9-4E1C-BCC9-88BAAB0653F2}" destId="{1C6FB17D-1097-4114-8820-07BB8208ABA9}" srcOrd="11" destOrd="0" presId="urn:microsoft.com/office/officeart/2005/8/layout/process1"/>
    <dgm:cxn modelId="{FEAEA907-2BF8-4ACD-B0FE-6432C1EED162}" type="presParOf" srcId="{1C6FB17D-1097-4114-8820-07BB8208ABA9}" destId="{28E06E92-A368-4905-A9AA-6552AC536EB3}" srcOrd="0" destOrd="0" presId="urn:microsoft.com/office/officeart/2005/8/layout/process1"/>
    <dgm:cxn modelId="{E7A7B51D-05B9-438D-84B8-BF7172D72497}" type="presParOf" srcId="{2EEE6B11-C5E9-4E1C-BCC9-88BAAB0653F2}" destId="{2B175BD7-6EA8-45A9-8692-1FC1B02E9C6C}" srcOrd="12" destOrd="0" presId="urn:microsoft.com/office/officeart/2005/8/layout/process1"/>
    <dgm:cxn modelId="{048B01F2-EE04-456A-B322-72F1FD6F5825}" type="presParOf" srcId="{2EEE6B11-C5E9-4E1C-BCC9-88BAAB0653F2}" destId="{ECDD0BA4-600B-4908-9FB0-72EAD89E0469}" srcOrd="13" destOrd="0" presId="urn:microsoft.com/office/officeart/2005/8/layout/process1"/>
    <dgm:cxn modelId="{45D940F0-FE1D-499D-BACC-3181D395D687}" type="presParOf" srcId="{ECDD0BA4-600B-4908-9FB0-72EAD89E0469}" destId="{7B2625C7-69F6-4AF1-9780-C7CABA09FC9E}" srcOrd="0" destOrd="0" presId="urn:microsoft.com/office/officeart/2005/8/layout/process1"/>
    <dgm:cxn modelId="{28D3C8D1-7522-4F5A-98CC-E2C2E93F8831}" type="presParOf" srcId="{2EEE6B11-C5E9-4E1C-BCC9-88BAAB0653F2}" destId="{2F7ECA50-2473-4004-8542-71E90F1D5021}" srcOrd="14" destOrd="0" presId="urn:microsoft.com/office/officeart/2005/8/layout/process1"/>
    <dgm:cxn modelId="{60BAB811-405F-4BB1-9503-A1CA1C84F055}" type="presParOf" srcId="{2EEE6B11-C5E9-4E1C-BCC9-88BAAB0653F2}" destId="{794EE8AF-03C0-4E95-84C4-3AEAE9496831}" srcOrd="15" destOrd="0" presId="urn:microsoft.com/office/officeart/2005/8/layout/process1"/>
    <dgm:cxn modelId="{CBCAF377-44DE-4305-BBC4-F234733E3B46}" type="presParOf" srcId="{794EE8AF-03C0-4E95-84C4-3AEAE9496831}" destId="{6DCE4902-0256-48F5-AB08-2EF434BDE78D}" srcOrd="0" destOrd="0" presId="urn:microsoft.com/office/officeart/2005/8/layout/process1"/>
    <dgm:cxn modelId="{74AD3CE9-5675-4C70-B39A-44F4D9DEA826}" type="presParOf" srcId="{2EEE6B11-C5E9-4E1C-BCC9-88BAAB0653F2}" destId="{C7C63900-489C-4442-BB4B-3924D02988AC}" srcOrd="16" destOrd="0" presId="urn:microsoft.com/office/officeart/2005/8/layout/process1"/>
    <dgm:cxn modelId="{FC10B550-4AFD-42DF-92C6-C905E7344E4E}" type="presParOf" srcId="{2EEE6B11-C5E9-4E1C-BCC9-88BAAB0653F2}" destId="{7DF5C450-83E6-49ED-BBC7-FE04B7C9C038}" srcOrd="17" destOrd="0" presId="urn:microsoft.com/office/officeart/2005/8/layout/process1"/>
    <dgm:cxn modelId="{66E5397F-46DB-46BF-82C5-87D00D9D18ED}" type="presParOf" srcId="{7DF5C450-83E6-49ED-BBC7-FE04B7C9C038}" destId="{59E8BA26-F80A-46CE-B2BF-B111C915B672}" srcOrd="0" destOrd="0" presId="urn:microsoft.com/office/officeart/2005/8/layout/process1"/>
    <dgm:cxn modelId="{16AC67E1-A37D-47D1-915F-2C767EE36A28}" type="presParOf" srcId="{2EEE6B11-C5E9-4E1C-BCC9-88BAAB0653F2}" destId="{054DB037-F795-4319-9D54-3A63721B5967}" srcOrd="18" destOrd="0" presId="urn:microsoft.com/office/officeart/2005/8/layout/process1"/>
    <dgm:cxn modelId="{EA52545F-E64B-4BCB-8207-5565A247576D}" type="presParOf" srcId="{2EEE6B11-C5E9-4E1C-BCC9-88BAAB0653F2}" destId="{9E7C70B1-B006-44E4-B742-C2C68F15714A}" srcOrd="19" destOrd="0" presId="urn:microsoft.com/office/officeart/2005/8/layout/process1"/>
    <dgm:cxn modelId="{C44852D9-D008-43E8-BA46-64B4041D09CD}" type="presParOf" srcId="{9E7C70B1-B006-44E4-B742-C2C68F15714A}" destId="{15C54BBD-4A8C-402A-9609-C5A4408732AB}" srcOrd="0" destOrd="0" presId="urn:microsoft.com/office/officeart/2005/8/layout/process1"/>
    <dgm:cxn modelId="{4331CE76-E36E-4451-9A3D-DF0D1B3D23D1}" type="presParOf" srcId="{2EEE6B11-C5E9-4E1C-BCC9-88BAAB0653F2}" destId="{DC0107CD-4799-45FC-A436-24D0D3CBDC26}" srcOrd="2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603323-C768-4640-B996-9F2ED2060D72}">
      <dsp:nvSpPr>
        <dsp:cNvPr id="0" name=""/>
        <dsp:cNvSpPr/>
      </dsp:nvSpPr>
      <dsp:spPr>
        <a:xfrm>
          <a:off x="68615" y="1285552"/>
          <a:ext cx="568348" cy="702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Source of Information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(Grid, Engineering Team or Lifecycle Team)</a:t>
          </a:r>
        </a:p>
      </dsp:txBody>
      <dsp:txXfrm>
        <a:off x="85261" y="1302198"/>
        <a:ext cx="535056" cy="669373"/>
      </dsp:txXfrm>
    </dsp:sp>
    <dsp:sp modelId="{21A8CB8A-7C91-441C-86FF-8EDF8320CCF1}">
      <dsp:nvSpPr>
        <dsp:cNvPr id="0" name=""/>
        <dsp:cNvSpPr/>
      </dsp:nvSpPr>
      <dsp:spPr>
        <a:xfrm rot="107612">
          <a:off x="710654" y="1580064"/>
          <a:ext cx="156382" cy="1409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710664" y="1607592"/>
        <a:ext cx="114097" cy="84570"/>
      </dsp:txXfrm>
    </dsp:sp>
    <dsp:sp modelId="{3EBFD528-864E-484A-9E00-A992C427A982}">
      <dsp:nvSpPr>
        <dsp:cNvPr id="0" name=""/>
        <dsp:cNvSpPr/>
      </dsp:nvSpPr>
      <dsp:spPr>
        <a:xfrm>
          <a:off x="931880" y="1312584"/>
          <a:ext cx="568348" cy="702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Creation/Updation of Software Levels (Continious Process)</a:t>
          </a:r>
        </a:p>
      </dsp:txBody>
      <dsp:txXfrm>
        <a:off x="948526" y="1329230"/>
        <a:ext cx="535056" cy="669373"/>
      </dsp:txXfrm>
    </dsp:sp>
    <dsp:sp modelId="{6F409DBF-E6AC-4023-B50A-980A3946C8DC}">
      <dsp:nvSpPr>
        <dsp:cNvPr id="0" name=""/>
        <dsp:cNvSpPr/>
      </dsp:nvSpPr>
      <dsp:spPr>
        <a:xfrm rot="21539574">
          <a:off x="1550297" y="1586632"/>
          <a:ext cx="106180" cy="1409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1550299" y="1615102"/>
        <a:ext cx="74326" cy="84570"/>
      </dsp:txXfrm>
    </dsp:sp>
    <dsp:sp modelId="{F42ED354-9D1E-41B8-85F0-62850F189DFB}">
      <dsp:nvSpPr>
        <dsp:cNvPr id="0" name=""/>
        <dsp:cNvSpPr/>
      </dsp:nvSpPr>
      <dsp:spPr>
        <a:xfrm>
          <a:off x="1700537" y="1299071"/>
          <a:ext cx="568348" cy="702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Run Compliance Check for Software Levels</a:t>
          </a:r>
        </a:p>
      </dsp:txBody>
      <dsp:txXfrm>
        <a:off x="1717183" y="1315717"/>
        <a:ext cx="535056" cy="669373"/>
      </dsp:txXfrm>
    </dsp:sp>
    <dsp:sp modelId="{4FB02974-AF5A-44F8-BD43-3C2E36BB5B81}">
      <dsp:nvSpPr>
        <dsp:cNvPr id="0" name=""/>
        <dsp:cNvSpPr/>
      </dsp:nvSpPr>
      <dsp:spPr>
        <a:xfrm rot="61507">
          <a:off x="2315576" y="1586735"/>
          <a:ext cx="99016" cy="1409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2315578" y="1614659"/>
        <a:ext cx="69311" cy="84570"/>
      </dsp:txXfrm>
    </dsp:sp>
    <dsp:sp modelId="{F7A1697E-11D2-4F71-A678-AF6AD152877F}">
      <dsp:nvSpPr>
        <dsp:cNvPr id="0" name=""/>
        <dsp:cNvSpPr/>
      </dsp:nvSpPr>
      <dsp:spPr>
        <a:xfrm>
          <a:off x="2455679" y="1312584"/>
          <a:ext cx="568348" cy="702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Generate a Device Software Report (Marks Software Levels against devices)</a:t>
          </a:r>
        </a:p>
      </dsp:txBody>
      <dsp:txXfrm>
        <a:off x="2472325" y="1329230"/>
        <a:ext cx="535056" cy="669373"/>
      </dsp:txXfrm>
    </dsp:sp>
    <dsp:sp modelId="{8F9CE5E5-D050-43AD-83ED-43C54ACB26EC}">
      <dsp:nvSpPr>
        <dsp:cNvPr id="0" name=""/>
        <dsp:cNvSpPr/>
      </dsp:nvSpPr>
      <dsp:spPr>
        <a:xfrm rot="7743992">
          <a:off x="2176623" y="2132797"/>
          <a:ext cx="250863" cy="1409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 rot="10800000">
        <a:off x="2211090" y="2144572"/>
        <a:ext cx="208578" cy="84570"/>
      </dsp:txXfrm>
    </dsp:sp>
    <dsp:sp modelId="{5CA76D9B-6149-4411-BB9B-14F216FEE322}">
      <dsp:nvSpPr>
        <dsp:cNvPr id="0" name=""/>
        <dsp:cNvSpPr/>
      </dsp:nvSpPr>
      <dsp:spPr>
        <a:xfrm>
          <a:off x="1589029" y="2380270"/>
          <a:ext cx="568348" cy="702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Analysis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(Engineering Team or Lifecycle Team)</a:t>
          </a:r>
        </a:p>
      </dsp:txBody>
      <dsp:txXfrm>
        <a:off x="1605675" y="2396916"/>
        <a:ext cx="535056" cy="669373"/>
      </dsp:txXfrm>
    </dsp:sp>
    <dsp:sp modelId="{F884F7F8-F2CE-412E-8617-1D2E78D5CDBF}">
      <dsp:nvSpPr>
        <dsp:cNvPr id="0" name=""/>
        <dsp:cNvSpPr/>
      </dsp:nvSpPr>
      <dsp:spPr>
        <a:xfrm rot="21494045">
          <a:off x="2234444" y="2647469"/>
          <a:ext cx="163540" cy="1409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2234454" y="2676311"/>
        <a:ext cx="121255" cy="84570"/>
      </dsp:txXfrm>
    </dsp:sp>
    <dsp:sp modelId="{19AD44D1-452D-4951-97A0-AD218C03FCFE}">
      <dsp:nvSpPr>
        <dsp:cNvPr id="0" name=""/>
        <dsp:cNvSpPr/>
      </dsp:nvSpPr>
      <dsp:spPr>
        <a:xfrm>
          <a:off x="2465798" y="2353238"/>
          <a:ext cx="568348" cy="702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Load Replacement IOS for Obsolete and Security Risk Software Levels</a:t>
          </a:r>
        </a:p>
      </dsp:txBody>
      <dsp:txXfrm>
        <a:off x="2482444" y="2369884"/>
        <a:ext cx="535056" cy="669373"/>
      </dsp:txXfrm>
    </dsp:sp>
    <dsp:sp modelId="{1C6FB17D-1097-4114-8820-07BB8208ABA9}">
      <dsp:nvSpPr>
        <dsp:cNvPr id="0" name=""/>
        <dsp:cNvSpPr/>
      </dsp:nvSpPr>
      <dsp:spPr>
        <a:xfrm rot="21545339">
          <a:off x="3104488" y="2627272"/>
          <a:ext cx="149161" cy="1409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104491" y="2655798"/>
        <a:ext cx="106876" cy="84570"/>
      </dsp:txXfrm>
    </dsp:sp>
    <dsp:sp modelId="{2B175BD7-6EA8-45A9-8692-1FC1B02E9C6C}">
      <dsp:nvSpPr>
        <dsp:cNvPr id="0" name=""/>
        <dsp:cNvSpPr/>
      </dsp:nvSpPr>
      <dsp:spPr>
        <a:xfrm>
          <a:off x="3315548" y="2339726"/>
          <a:ext cx="568348" cy="702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Run File System diagnostic on all Obsolete and Security Risk Software Levels</a:t>
          </a:r>
          <a:br>
            <a:rPr lang="en-US" sz="500" kern="1200"/>
          </a:br>
          <a:r>
            <a:rPr lang="en-US" sz="500" kern="1200"/>
            <a:t>(Determines the Total,Free and Net Memory on the device)</a:t>
          </a:r>
        </a:p>
      </dsp:txBody>
      <dsp:txXfrm>
        <a:off x="3332194" y="2356372"/>
        <a:ext cx="535056" cy="669373"/>
      </dsp:txXfrm>
    </dsp:sp>
    <dsp:sp modelId="{ECDD0BA4-600B-4908-9FB0-72EAD89E0469}">
      <dsp:nvSpPr>
        <dsp:cNvPr id="0" name=""/>
        <dsp:cNvSpPr/>
      </dsp:nvSpPr>
      <dsp:spPr>
        <a:xfrm rot="21545339">
          <a:off x="3954237" y="2613760"/>
          <a:ext cx="149161" cy="1409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954240" y="2642286"/>
        <a:ext cx="106876" cy="84570"/>
      </dsp:txXfrm>
    </dsp:sp>
    <dsp:sp modelId="{2F7ECA50-2473-4004-8542-71E90F1D5021}">
      <dsp:nvSpPr>
        <dsp:cNvPr id="0" name=""/>
        <dsp:cNvSpPr/>
      </dsp:nvSpPr>
      <dsp:spPr>
        <a:xfrm>
          <a:off x="4165297" y="2326214"/>
          <a:ext cx="568348" cy="702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Initiate Update Software Task on Required device(s)</a:t>
          </a:r>
        </a:p>
      </dsp:txBody>
      <dsp:txXfrm>
        <a:off x="4181943" y="2342860"/>
        <a:ext cx="535056" cy="669373"/>
      </dsp:txXfrm>
    </dsp:sp>
    <dsp:sp modelId="{794EE8AF-03C0-4E95-84C4-3AEAE9496831}">
      <dsp:nvSpPr>
        <dsp:cNvPr id="0" name=""/>
        <dsp:cNvSpPr/>
      </dsp:nvSpPr>
      <dsp:spPr>
        <a:xfrm rot="7871180">
          <a:off x="3916420" y="3091502"/>
          <a:ext cx="218337" cy="1409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 rot="10800000">
        <a:off x="3951485" y="3103781"/>
        <a:ext cx="176052" cy="84570"/>
      </dsp:txXfrm>
    </dsp:sp>
    <dsp:sp modelId="{C7C63900-489C-4442-BB4B-3924D02988AC}">
      <dsp:nvSpPr>
        <dsp:cNvPr id="0" name=""/>
        <dsp:cNvSpPr/>
      </dsp:nvSpPr>
      <dsp:spPr>
        <a:xfrm>
          <a:off x="3325670" y="3285774"/>
          <a:ext cx="568348" cy="702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Approval mail sent to Approvers </a:t>
          </a:r>
        </a:p>
      </dsp:txBody>
      <dsp:txXfrm>
        <a:off x="3342316" y="3302420"/>
        <a:ext cx="535056" cy="669373"/>
      </dsp:txXfrm>
    </dsp:sp>
    <dsp:sp modelId="{7DF5C450-83E6-49ED-BBC7-FE04B7C9C038}">
      <dsp:nvSpPr>
        <dsp:cNvPr id="0" name=""/>
        <dsp:cNvSpPr/>
      </dsp:nvSpPr>
      <dsp:spPr>
        <a:xfrm rot="21550100">
          <a:off x="3984630" y="3559796"/>
          <a:ext cx="192138" cy="1409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984632" y="3588293"/>
        <a:ext cx="149853" cy="84570"/>
      </dsp:txXfrm>
    </dsp:sp>
    <dsp:sp modelId="{054DB037-F795-4319-9D54-3A63721B5967}">
      <dsp:nvSpPr>
        <dsp:cNvPr id="0" name=""/>
        <dsp:cNvSpPr/>
      </dsp:nvSpPr>
      <dsp:spPr>
        <a:xfrm>
          <a:off x="4256506" y="3272261"/>
          <a:ext cx="568348" cy="702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Approval using HPNA login (Approver should have RW access)</a:t>
          </a:r>
        </a:p>
      </dsp:txBody>
      <dsp:txXfrm>
        <a:off x="4273152" y="3288907"/>
        <a:ext cx="535056" cy="669373"/>
      </dsp:txXfrm>
    </dsp:sp>
    <dsp:sp modelId="{9E7C70B1-B006-44E4-B742-C2C68F15714A}">
      <dsp:nvSpPr>
        <dsp:cNvPr id="0" name=""/>
        <dsp:cNvSpPr/>
      </dsp:nvSpPr>
      <dsp:spPr>
        <a:xfrm rot="48491">
          <a:off x="4922225" y="3559957"/>
          <a:ext cx="206467" cy="1409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922227" y="3587849"/>
        <a:ext cx="164182" cy="84570"/>
      </dsp:txXfrm>
    </dsp:sp>
    <dsp:sp modelId="{DC0107CD-4799-45FC-A436-24D0D3CBDC26}">
      <dsp:nvSpPr>
        <dsp:cNvPr id="0" name=""/>
        <dsp:cNvSpPr/>
      </dsp:nvSpPr>
      <dsp:spPr>
        <a:xfrm>
          <a:off x="5214378" y="3285774"/>
          <a:ext cx="568348" cy="702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Task starts automatically after it is approved</a:t>
          </a:r>
        </a:p>
      </dsp:txBody>
      <dsp:txXfrm>
        <a:off x="5231024" y="3302420"/>
        <a:ext cx="535056" cy="6693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FB920218.dotm</Template>
  <TotalTime>65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Cargill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SURYAKANT SAHOO (CRGL-THIRDPARTY.COM)</dc:creator>
  <cp:keywords/>
  <dc:description/>
  <cp:lastModifiedBy>SURYAKANT SAHOO (CRGL-THIRDPARTY.COM)</cp:lastModifiedBy>
  <cp:revision>5</cp:revision>
  <dcterms:created xsi:type="dcterms:W3CDTF">2018-05-16T14:52:00Z</dcterms:created>
  <dcterms:modified xsi:type="dcterms:W3CDTF">2018-05-16T15:57:00Z</dcterms:modified>
</cp:coreProperties>
</file>